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E2" w:rsidRPr="00137018" w:rsidRDefault="007F2001" w:rsidP="001C49D3">
      <w:pPr>
        <w:pStyle w:val="Heading1"/>
        <w:rPr>
          <w:noProof w:val="0"/>
        </w:rPr>
      </w:pPr>
      <w:r w:rsidRPr="0013701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-1922145</wp:posOffset>
            </wp:positionH>
            <wp:positionV relativeFrom="page">
              <wp:posOffset>657225</wp:posOffset>
            </wp:positionV>
            <wp:extent cx="1645920" cy="164592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6D6">
        <w:rPr>
          <w:noProof w:val="0"/>
        </w:rPr>
        <w:t>Dear Hiring Manager,</w:t>
      </w:r>
    </w:p>
    <w:p w:rsidR="002026D6" w:rsidRDefault="002026D6" w:rsidP="00971EE2">
      <w:pPr>
        <w:rPr>
          <w:b/>
        </w:rPr>
      </w:pPr>
    </w:p>
    <w:p w:rsidR="006421CB" w:rsidRDefault="002026D6" w:rsidP="00971EE2">
      <w:r w:rsidRPr="00C05724">
        <w:t>I noticed you are hiring a developer.</w:t>
      </w:r>
      <w:r w:rsidRPr="00C05724">
        <w:cr/>
      </w:r>
      <w:r w:rsidRPr="00C05724">
        <w:cr/>
        <w:t xml:space="preserve">I have found web development fascinating since I was a small child.  </w:t>
      </w:r>
      <w:r w:rsidRPr="00C05724">
        <w:cr/>
      </w:r>
      <w:r w:rsidRPr="00C05724">
        <w:cr/>
        <w:t xml:space="preserve">I’m up to date on on the latest trends. tools in  web dev.  </w:t>
      </w:r>
      <w:r w:rsidRPr="00C05724">
        <w:cr/>
      </w:r>
      <w:r w:rsidRPr="00C05724">
        <w:cr/>
        <w:t xml:space="preserve">I have worked with Wordpress, Drupal, Joomla. </w:t>
      </w:r>
      <w:r w:rsidRPr="00C05724">
        <w:cr/>
      </w:r>
      <w:r w:rsidRPr="00C05724">
        <w:cr/>
        <w:t>I use Javascript, jQuery  on a daily basis.</w:t>
      </w:r>
    </w:p>
    <w:p w:rsidR="002026D6" w:rsidRPr="00C05724" w:rsidRDefault="002026D6" w:rsidP="00971EE2">
      <w:bookmarkStart w:id="0" w:name="_GoBack"/>
      <w:bookmarkEnd w:id="0"/>
      <w:r w:rsidRPr="00C05724">
        <w:t xml:space="preserve"> I know Html, CSS almost as well as English. </w:t>
      </w:r>
      <w:r w:rsidRPr="00C05724">
        <w:cr/>
      </w:r>
      <w:r w:rsidRPr="00C05724">
        <w:cr/>
      </w:r>
      <w:r w:rsidRPr="00C05724">
        <w:cr/>
        <w:t>If your company can benefit from a passionate front end developer, designer</w:t>
      </w:r>
      <w:r w:rsidRPr="00C05724">
        <w:cr/>
      </w:r>
      <w:r w:rsidRPr="00C05724">
        <w:cr/>
        <w:t xml:space="preserve">who doesn’t mind spending his days debugging code, sipping joe, </w:t>
      </w:r>
      <w:r w:rsidRPr="00C05724">
        <w:cr/>
      </w:r>
      <w:r w:rsidRPr="00C05724">
        <w:cr/>
        <w:t xml:space="preserve">&amp; staying up to date on current tools in web dev  then  contact me with </w:t>
      </w:r>
      <w:r w:rsidRPr="00C05724">
        <w:cr/>
      </w:r>
      <w:r w:rsidRPr="00C05724">
        <w:cr/>
        <w:t xml:space="preserve">an interview time at your earliest convienence. </w:t>
      </w:r>
      <w:r w:rsidRPr="00C05724">
        <w:cr/>
      </w:r>
    </w:p>
    <w:p w:rsidR="002026D6" w:rsidRPr="00C05724" w:rsidRDefault="002026D6" w:rsidP="00971EE2">
      <w:r w:rsidRPr="00C05724">
        <w:t xml:space="preserve">Thank you, </w:t>
      </w:r>
    </w:p>
    <w:p w:rsidR="00971EE2" w:rsidRPr="006D1559" w:rsidRDefault="002026D6" w:rsidP="00971EE2">
      <w:pPr>
        <w:rPr>
          <w:b/>
        </w:rPr>
      </w:pPr>
      <w:r w:rsidRPr="00C05724">
        <w:t xml:space="preserve">Matt Shaver. </w:t>
      </w:r>
      <w:r w:rsidRPr="00C05724">
        <w:cr/>
      </w:r>
      <w:r w:rsidRPr="002026D6">
        <w:rPr>
          <w:b/>
        </w:rPr>
        <w:cr/>
      </w:r>
      <w:r>
        <w:rPr>
          <w:lang w:eastAsia="en-US"/>
        </w:rPr>
        <w:t xml:space="preserve"> </w:t>
      </w:r>
      <w:r w:rsidR="00847234">
        <w:rPr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1" o:spid="_x0000_s1026" type="#_x0000_t202" style="position:absolute;margin-left:-151.05pt;margin-top:193.5pt;width:129.6pt;height:398.25pt;z-index:25165926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" fillcolor="white [3201]" stroked="f" strokeweight=".5pt">
            <v:textbox style="mso-next-textbox:#Text Box 341" inset="0,0,0,0">
              <w:txbxContent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MATT</w:t>
                  </w:r>
                  <w:r w:rsidR="005506B2" w:rsidRPr="005506B2">
                    <w:rPr>
                      <w:b/>
                    </w:rPr>
                    <w:t xml:space="preserve"> </w:t>
                  </w:r>
                </w:p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SHAVER</w:t>
                  </w:r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  <w:r>
                    <w:t>Seattle, WA</w:t>
                  </w:r>
                </w:p>
                <w:p w:rsidR="005506B2" w:rsidRDefault="006848A9" w:rsidP="005506B2">
                  <w:pPr>
                    <w:pStyle w:val="NoSpacing"/>
                  </w:pPr>
                  <w:r>
                    <w:t>(206) 693 1686</w:t>
                  </w:r>
                </w:p>
                <w:p w:rsidR="006848A9" w:rsidRDefault="00847234" w:rsidP="005506B2">
                  <w:pPr>
                    <w:pStyle w:val="NoSpacing"/>
                  </w:pPr>
                  <w:hyperlink r:id="rId9" w:history="1">
                    <w:r w:rsidR="006848A9" w:rsidRPr="002B2297">
                      <w:rPr>
                        <w:rStyle w:val="Hyperlink"/>
                      </w:rPr>
                      <w:t>networkingartist@gmail.com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Portfolio: </w:t>
                  </w:r>
                </w:p>
                <w:p w:rsidR="006848A9" w:rsidRDefault="00847234" w:rsidP="005506B2">
                  <w:pPr>
                    <w:pStyle w:val="NoSpacing"/>
                  </w:pPr>
                  <w:hyperlink r:id="rId10" w:history="1">
                    <w:r w:rsidR="006848A9" w:rsidRPr="006848A9">
                      <w:rPr>
                        <w:rStyle w:val="Hyperlink"/>
                      </w:rPr>
                      <w:t>http://razzafrazza.github.io/currentPortfolio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Github: </w:t>
                  </w:r>
                  <w:hyperlink r:id="rId11" w:history="1">
                    <w:r w:rsidRPr="002B2297">
                      <w:rPr>
                        <w:rStyle w:val="Hyperlink"/>
                      </w:rPr>
                      <w:t>http://github.com/razzafrazza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LinkedIn:</w:t>
                  </w:r>
                </w:p>
                <w:p w:rsidR="006848A9" w:rsidRDefault="00847234" w:rsidP="005506B2">
                  <w:pPr>
                    <w:pStyle w:val="NoSpacing"/>
                  </w:pPr>
                  <w:hyperlink r:id="rId12" w:history="1">
                    <w:r w:rsidR="006848A9" w:rsidRPr="002B2297">
                      <w:rPr>
                        <w:rStyle w:val="Hyperlink"/>
                      </w:rPr>
                      <w:t>http://linkedin.com/in/networkingartist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Stack Overflow:</w:t>
                  </w:r>
                </w:p>
                <w:p w:rsidR="006848A9" w:rsidRDefault="00847234" w:rsidP="005506B2">
                  <w:pPr>
                    <w:pStyle w:val="NoSpacing"/>
                  </w:pPr>
                  <w:hyperlink r:id="rId13" w:history="1">
                    <w:r w:rsidR="006848A9" w:rsidRPr="002B2297">
                      <w:rPr>
                        <w:rStyle w:val="Hyperlink"/>
                      </w:rPr>
                      <w:t>http://stackoverflow.com/users/4725162/razzakun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</w:p>
              </w:txbxContent>
            </v:textbox>
            <w10:wrap anchory="page"/>
          </v:shape>
        </w:pict>
      </w:r>
    </w:p>
    <w:p w:rsidR="00CC1FBF" w:rsidRDefault="00CC1FBF" w:rsidP="00CC1FBF">
      <w:pPr>
        <w:rPr>
          <w:rFonts w:ascii="High Tower Text" w:hAnsi="High Tower Text" w:cstheme="minorBidi"/>
          <w:color w:val="auto"/>
          <w:sz w:val="22"/>
          <w:szCs w:val="22"/>
        </w:rPr>
      </w:pPr>
    </w:p>
    <w:p w:rsidR="000B4816" w:rsidRPr="00137018" w:rsidRDefault="000B4816" w:rsidP="000B4816"/>
    <w:sectPr w:rsidR="000B4816" w:rsidRPr="00137018" w:rsidSect="00D268EA"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234" w:rsidRDefault="00847234">
      <w:pPr>
        <w:spacing w:after="0" w:line="240" w:lineRule="auto"/>
      </w:pPr>
      <w:r>
        <w:separator/>
      </w:r>
    </w:p>
    <w:p w:rsidR="00847234" w:rsidRDefault="00847234"/>
  </w:endnote>
  <w:endnote w:type="continuationSeparator" w:id="0">
    <w:p w:rsidR="00847234" w:rsidRDefault="00847234">
      <w:pPr>
        <w:spacing w:after="0" w:line="240" w:lineRule="auto"/>
      </w:pPr>
      <w:r>
        <w:continuationSeparator/>
      </w:r>
    </w:p>
    <w:p w:rsidR="00847234" w:rsidRDefault="00847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234" w:rsidRDefault="00847234">
      <w:pPr>
        <w:spacing w:after="0" w:line="240" w:lineRule="auto"/>
      </w:pPr>
      <w:r>
        <w:separator/>
      </w:r>
    </w:p>
    <w:p w:rsidR="00847234" w:rsidRDefault="00847234"/>
  </w:footnote>
  <w:footnote w:type="continuationSeparator" w:id="0">
    <w:p w:rsidR="00847234" w:rsidRDefault="00847234">
      <w:pPr>
        <w:spacing w:after="0" w:line="240" w:lineRule="auto"/>
      </w:pPr>
      <w:r>
        <w:continuationSeparator/>
      </w:r>
    </w:p>
    <w:p w:rsidR="00847234" w:rsidRDefault="0084723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431"/>
    <w:rsid w:val="00014EAD"/>
    <w:rsid w:val="0004374B"/>
    <w:rsid w:val="000B4816"/>
    <w:rsid w:val="000B64D5"/>
    <w:rsid w:val="00132E83"/>
    <w:rsid w:val="00137018"/>
    <w:rsid w:val="001C49D3"/>
    <w:rsid w:val="002026D6"/>
    <w:rsid w:val="002419F9"/>
    <w:rsid w:val="00284229"/>
    <w:rsid w:val="002D5F39"/>
    <w:rsid w:val="00347922"/>
    <w:rsid w:val="00371DB9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836DD"/>
    <w:rsid w:val="00597A82"/>
    <w:rsid w:val="005D3618"/>
    <w:rsid w:val="00630850"/>
    <w:rsid w:val="006421CB"/>
    <w:rsid w:val="006529D2"/>
    <w:rsid w:val="00681222"/>
    <w:rsid w:val="006848A9"/>
    <w:rsid w:val="00686B4F"/>
    <w:rsid w:val="006A755D"/>
    <w:rsid w:val="006D1559"/>
    <w:rsid w:val="00713B78"/>
    <w:rsid w:val="0072603F"/>
    <w:rsid w:val="007344C3"/>
    <w:rsid w:val="00761445"/>
    <w:rsid w:val="007653DC"/>
    <w:rsid w:val="00785BF4"/>
    <w:rsid w:val="0079713D"/>
    <w:rsid w:val="007B62AE"/>
    <w:rsid w:val="007D0113"/>
    <w:rsid w:val="007F2001"/>
    <w:rsid w:val="00847234"/>
    <w:rsid w:val="00942365"/>
    <w:rsid w:val="0096452B"/>
    <w:rsid w:val="00971EE2"/>
    <w:rsid w:val="0099667B"/>
    <w:rsid w:val="009F0D09"/>
    <w:rsid w:val="00AE21E7"/>
    <w:rsid w:val="00AF52BF"/>
    <w:rsid w:val="00BF4194"/>
    <w:rsid w:val="00C05724"/>
    <w:rsid w:val="00C82B5A"/>
    <w:rsid w:val="00CC1FBF"/>
    <w:rsid w:val="00D268EA"/>
    <w:rsid w:val="00DB18C1"/>
    <w:rsid w:val="00E27805"/>
    <w:rsid w:val="00EC22E6"/>
    <w:rsid w:val="00EE1C50"/>
    <w:rsid w:val="00F10885"/>
    <w:rsid w:val="00F12377"/>
    <w:rsid w:val="00F13D7B"/>
    <w:rsid w:val="00F30ACD"/>
    <w:rsid w:val="00F51EB0"/>
    <w:rsid w:val="00F66460"/>
    <w:rsid w:val="00F9298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docId w15:val="{3C08D441-6C21-4AC6-B483-8D55CB12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51EB0"/>
    <w:pPr>
      <w:spacing w:after="0" w:line="240" w:lineRule="auto"/>
    </w:pPr>
    <w:tblPr>
      <w:tblInd w:w="0" w:type="dxa"/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51E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character" w:styleId="FollowedHyperlink">
    <w:name w:val="FollowedHyperlink"/>
    <w:basedOn w:val="DefaultParagraphFont"/>
    <w:uiPriority w:val="99"/>
    <w:semiHidden/>
    <w:unhideWhenUsed/>
    <w:rsid w:val="00684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ackoverflow.com/users/4725162/razzaku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kedin.com/in/networkingart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razzafraz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azzafrazza.github.io/current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workingartist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Shaver</dc:creator>
  <cp:lastModifiedBy>Mygel</cp:lastModifiedBy>
  <cp:revision>3</cp:revision>
  <cp:lastPrinted>2014-03-11T17:09:00Z</cp:lastPrinted>
  <dcterms:created xsi:type="dcterms:W3CDTF">2015-09-21T19:21:00Z</dcterms:created>
  <dcterms:modified xsi:type="dcterms:W3CDTF">2015-09-29T19:03:00Z</dcterms:modified>
</cp:coreProperties>
</file>